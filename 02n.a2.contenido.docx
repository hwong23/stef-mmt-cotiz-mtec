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Thu Oct 26 2023 14:29:38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2023-11-07T16:40:57Z</dcterms:created>
  <dcterms:modified xsi:type="dcterms:W3CDTF">2023-11-07T16:40:57Z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