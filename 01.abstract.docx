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1.e2a1658 del 07 Nov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2023-11-07T17:42:46Z</dcterms:created>
  <dcterms:modified xsi:type="dcterms:W3CDTF">2023-11-07T17:42:46Z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