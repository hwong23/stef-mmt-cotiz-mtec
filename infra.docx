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1.daa19ca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4514f96c8accf2fbcffcdc454ba31bffd11c731"/>
    <w:p>
      <w:pPr>
        <w:pStyle w:val="Ttulo1"/>
      </w:pPr>
      <w:r>
        <w:t xml:space="preserve">Descripción de Cotizador Web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Cotizador Web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Cotizador Web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1.daa19ca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2023-11-07T17:29:25Z</dcterms:created>
  <dcterms:modified xsi:type="dcterms:W3CDTF">2023-11-07T17:29:25Z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