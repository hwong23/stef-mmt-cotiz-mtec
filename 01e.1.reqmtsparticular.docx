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dependencias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2023-11-28T23:35:34Z</dcterms:created>
  <dcterms:modified xsi:type="dcterms:W3CDTF">2023-11-28T23:35:34Z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